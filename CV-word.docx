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1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73"/>
      </w:tblGrid>
      <w:tr w:rsidR="00692703" w:rsidRPr="00CF1A49" w14:paraId="4286D441" w14:textId="77777777" w:rsidTr="009019AE">
        <w:trPr>
          <w:trHeight w:hRule="exact" w:val="1623"/>
        </w:trPr>
        <w:tc>
          <w:tcPr>
            <w:tcW w:w="9574" w:type="dxa"/>
            <w:tcMar>
              <w:top w:w="0" w:type="dxa"/>
              <w:bottom w:w="0" w:type="dxa"/>
            </w:tcMar>
          </w:tcPr>
          <w:p w14:paraId="16EEE835" w14:textId="6A33F840" w:rsidR="00692703" w:rsidRPr="0015030C" w:rsidRDefault="0015030C" w:rsidP="0015030C">
            <w:pPr>
              <w:pStyle w:val="Title"/>
              <w:jc w:val="left"/>
            </w:pPr>
            <w:r w:rsidRPr="0015030C">
              <w:t>Patricio h.</w:t>
            </w:r>
            <w:r w:rsidR="00692703" w:rsidRPr="0015030C">
              <w:t xml:space="preserve"> </w:t>
            </w:r>
            <w:r w:rsidRPr="0015030C">
              <w:rPr>
                <w:rStyle w:val="IntenseEmphasis"/>
              </w:rPr>
              <w:t>Pellegrini</w:t>
            </w:r>
          </w:p>
          <w:p w14:paraId="664EFABD" w14:textId="24042093" w:rsidR="00692703" w:rsidRPr="00CC62B7" w:rsidRDefault="0015030C" w:rsidP="00913946">
            <w:pPr>
              <w:pStyle w:val="ContactInfo"/>
              <w:contextualSpacing w:val="0"/>
              <w:rPr>
                <w:sz w:val="32"/>
                <w:szCs w:val="32"/>
              </w:rPr>
            </w:pPr>
            <w:r w:rsidRPr="00CC62B7">
              <w:rPr>
                <w:sz w:val="32"/>
                <w:szCs w:val="32"/>
              </w:rPr>
              <w:t>Madrid</w:t>
            </w:r>
            <w:r w:rsidR="00692703" w:rsidRPr="00CC62B7">
              <w:rPr>
                <w:sz w:val="32"/>
                <w:szCs w:val="32"/>
              </w:rPr>
              <w:t xml:space="preserve"> </w:t>
            </w:r>
            <w:r w:rsidR="009019AE">
              <w:rPr>
                <w:sz w:val="32"/>
                <w:szCs w:val="32"/>
              </w:rPr>
              <w:t>-</w:t>
            </w:r>
            <w:r w:rsidR="00692703" w:rsidRPr="00CC62B7">
              <w:rPr>
                <w:sz w:val="32"/>
                <w:szCs w:val="32"/>
              </w:rPr>
              <w:t xml:space="preserve"> </w:t>
            </w:r>
            <w:r w:rsidRPr="004E3C05">
              <w:rPr>
                <w:sz w:val="32"/>
                <w:szCs w:val="32"/>
              </w:rPr>
              <w:t>632677075</w:t>
            </w:r>
          </w:p>
          <w:p w14:paraId="7EF61B6B" w14:textId="35FD4E08" w:rsidR="00692703" w:rsidRPr="00CF1A49" w:rsidRDefault="0015030C" w:rsidP="00913946">
            <w:pPr>
              <w:pStyle w:val="ContactInfoEmphasis"/>
              <w:contextualSpacing w:val="0"/>
            </w:pPr>
            <w:r w:rsidRPr="004E3C05">
              <w:rPr>
                <w:sz w:val="32"/>
                <w:szCs w:val="32"/>
              </w:rPr>
              <w:t>patriciocanals@gmail.com</w:t>
            </w:r>
          </w:p>
        </w:tc>
      </w:tr>
      <w:tr w:rsidR="009571D8" w:rsidRPr="00CF1A49" w14:paraId="3C60225E" w14:textId="77777777" w:rsidTr="009019AE">
        <w:trPr>
          <w:trHeight w:val="8"/>
        </w:trPr>
        <w:tc>
          <w:tcPr>
            <w:tcW w:w="9574" w:type="dxa"/>
            <w:tcMar>
              <w:top w:w="432" w:type="dxa"/>
            </w:tcMar>
          </w:tcPr>
          <w:p w14:paraId="4989892B" w14:textId="3F6F99FF" w:rsidR="001755A8" w:rsidRPr="00CF1A49" w:rsidRDefault="001755A8" w:rsidP="00913946">
            <w:pPr>
              <w:contextualSpacing w:val="0"/>
            </w:pPr>
          </w:p>
        </w:tc>
      </w:tr>
    </w:tbl>
    <w:p w14:paraId="4F1351A1" w14:textId="6FECFDD0" w:rsidR="004E01EB" w:rsidRPr="00CF1A49" w:rsidRDefault="0015030C" w:rsidP="004E01EB">
      <w:pPr>
        <w:pStyle w:val="Heading1"/>
      </w:pPr>
      <w:r>
        <w:t>Experiencia</w:t>
      </w:r>
    </w:p>
    <w:tbl>
      <w:tblPr>
        <w:tblStyle w:val="TableGrid"/>
        <w:tblW w:w="495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49"/>
      </w:tblGrid>
      <w:tr w:rsidR="001D0BF1" w:rsidRPr="007439F4" w14:paraId="0C0E50E4" w14:textId="77777777" w:rsidTr="009019AE">
        <w:trPr>
          <w:trHeight w:val="1656"/>
        </w:trPr>
        <w:tc>
          <w:tcPr>
            <w:tcW w:w="9250" w:type="dxa"/>
          </w:tcPr>
          <w:p w14:paraId="332F7364" w14:textId="322B2CB7" w:rsidR="001D0BF1" w:rsidRPr="0015030C" w:rsidRDefault="0015030C" w:rsidP="001D0BF1">
            <w:pPr>
              <w:pStyle w:val="Heading3"/>
              <w:contextualSpacing w:val="0"/>
            </w:pPr>
            <w:r w:rsidRPr="0015030C">
              <w:t>abril 2021</w:t>
            </w:r>
            <w:r w:rsidR="001D0BF1" w:rsidRPr="0015030C">
              <w:t xml:space="preserve"> – </w:t>
            </w:r>
            <w:r w:rsidRPr="0015030C">
              <w:t>febrero 2023</w:t>
            </w:r>
          </w:p>
          <w:p w14:paraId="3E6A9E5E" w14:textId="7BCABE6F" w:rsidR="001D0BF1" w:rsidRPr="00CC62B7" w:rsidRDefault="0015030C" w:rsidP="001D0BF1">
            <w:pPr>
              <w:pStyle w:val="Heading2"/>
              <w:contextualSpacing w:val="0"/>
            </w:pPr>
            <w:r w:rsidRPr="00CC62B7">
              <w:t>front desk</w:t>
            </w:r>
            <w:r w:rsidR="001D0BF1" w:rsidRPr="00CC62B7">
              <w:t xml:space="preserve">, </w:t>
            </w:r>
            <w:r w:rsidRPr="00CC62B7">
              <w:rPr>
                <w:rStyle w:val="SubtleReference"/>
              </w:rPr>
              <w:t>d&amp;A C</w:t>
            </w:r>
            <w:r>
              <w:rPr>
                <w:rStyle w:val="SubtleReference"/>
              </w:rPr>
              <w:t>ycles</w:t>
            </w:r>
          </w:p>
          <w:p w14:paraId="39FB29AA" w14:textId="77777777" w:rsidR="007439F4" w:rsidRDefault="0015030C" w:rsidP="001D0BF1">
            <w:pPr>
              <w:contextualSpacing w:val="0"/>
            </w:pPr>
            <w:r>
              <w:t>Recepción de clientes, cobro y emisión de recibos. Atención telefónica y por redes sociales. Control de stock. Soporte técnico de computadoras. Puesto totalmente en idioma inglés.</w:t>
            </w:r>
          </w:p>
          <w:p w14:paraId="2B723DA3" w14:textId="29A17E5C" w:rsidR="001E3120" w:rsidRDefault="007439F4" w:rsidP="001D0BF1">
            <w:pPr>
              <w:contextualSpacing w:val="0"/>
            </w:pPr>
            <w:r>
              <w:t>Lugar: Macon – Georgia – Estados Unidos</w:t>
            </w:r>
            <w:r w:rsidR="0015030C">
              <w:t xml:space="preserve"> </w:t>
            </w:r>
          </w:p>
          <w:p w14:paraId="1B4A4A3A" w14:textId="6EBFA272" w:rsidR="007439F4" w:rsidRPr="007439F4" w:rsidRDefault="007439F4" w:rsidP="001D0BF1">
            <w:pPr>
              <w:contextualSpacing w:val="0"/>
            </w:pPr>
            <w:r>
              <w:t xml:space="preserve">Ref. </w:t>
            </w:r>
            <w:hyperlink r:id="rId7" w:history="1">
              <w:r w:rsidRPr="007439F4">
                <w:rPr>
                  <w:rStyle w:val="Hyperlink"/>
                </w:rPr>
                <w:t>dacycles@hotmail.com</w:t>
              </w:r>
            </w:hyperlink>
            <w:r w:rsidRPr="007439F4">
              <w:t xml:space="preserve"> – </w:t>
            </w:r>
            <w:hyperlink r:id="rId8" w:history="1">
              <w:r w:rsidRPr="007439F4">
                <w:rPr>
                  <w:rStyle w:val="Hyperlink"/>
                </w:rPr>
                <w:t>www.dacycles.com</w:t>
              </w:r>
            </w:hyperlink>
            <w:r w:rsidRPr="007439F4">
              <w:t xml:space="preserve"> (Pre</w:t>
            </w:r>
            <w:r>
              <w:t>guntar por Ariel)</w:t>
            </w:r>
          </w:p>
        </w:tc>
      </w:tr>
      <w:tr w:rsidR="00F61DF9" w:rsidRPr="0015030C" w14:paraId="009253EC" w14:textId="77777777" w:rsidTr="009019AE">
        <w:trPr>
          <w:trHeight w:val="1674"/>
        </w:trPr>
        <w:tc>
          <w:tcPr>
            <w:tcW w:w="9250" w:type="dxa"/>
            <w:tcMar>
              <w:top w:w="216" w:type="dxa"/>
            </w:tcMar>
          </w:tcPr>
          <w:p w14:paraId="1C41E8B0" w14:textId="3C7AFA1C" w:rsidR="00F61DF9" w:rsidRPr="0015030C" w:rsidRDefault="0015030C" w:rsidP="00F61DF9">
            <w:pPr>
              <w:pStyle w:val="Heading3"/>
              <w:contextualSpacing w:val="0"/>
            </w:pPr>
            <w:r w:rsidRPr="0015030C">
              <w:t>enero 2017</w:t>
            </w:r>
            <w:r w:rsidR="00F61DF9" w:rsidRPr="0015030C">
              <w:t xml:space="preserve"> – </w:t>
            </w:r>
            <w:r w:rsidRPr="0015030C">
              <w:t>marzo 2020</w:t>
            </w:r>
          </w:p>
          <w:p w14:paraId="278861B6" w14:textId="11551060" w:rsidR="00F61DF9" w:rsidRPr="0015030C" w:rsidRDefault="0015030C" w:rsidP="00F61DF9">
            <w:pPr>
              <w:pStyle w:val="Heading2"/>
              <w:contextualSpacing w:val="0"/>
            </w:pPr>
            <w:r w:rsidRPr="0015030C">
              <w:t>administrativo</w:t>
            </w:r>
            <w:r w:rsidR="00F61DF9" w:rsidRPr="0015030C">
              <w:t xml:space="preserve">, </w:t>
            </w:r>
            <w:r w:rsidRPr="0015030C">
              <w:rPr>
                <w:rStyle w:val="SubtleReference"/>
              </w:rPr>
              <w:t>municipalidad d</w:t>
            </w:r>
            <w:r>
              <w:rPr>
                <w:rStyle w:val="SubtleReference"/>
              </w:rPr>
              <w:t>e canals</w:t>
            </w:r>
          </w:p>
          <w:p w14:paraId="519A5A1A" w14:textId="77777777" w:rsidR="00F61DF9" w:rsidRDefault="0015030C" w:rsidP="00F61DF9">
            <w:r w:rsidRPr="0015030C">
              <w:t>At</w:t>
            </w:r>
            <w:r>
              <w:t>e</w:t>
            </w:r>
            <w:r w:rsidRPr="0015030C">
              <w:t>nción al ciudadano en informes</w:t>
            </w:r>
            <w:r>
              <w:t>, presencial, telefónicamente y por redes sociales</w:t>
            </w:r>
            <w:r w:rsidRPr="0015030C">
              <w:t>. Cobro de impuestos municipal</w:t>
            </w:r>
            <w:r>
              <w:t xml:space="preserve">es y emisión de comprobantes. </w:t>
            </w:r>
          </w:p>
          <w:p w14:paraId="0CEF07BF" w14:textId="773F35E8" w:rsidR="007439F4" w:rsidRDefault="007439F4" w:rsidP="00F61DF9">
            <w:r>
              <w:t>Lugar: Canals – Córdoba – Argentina</w:t>
            </w:r>
          </w:p>
          <w:p w14:paraId="36193851" w14:textId="4883C915" w:rsidR="007439F4" w:rsidRPr="0015030C" w:rsidRDefault="007439F4" w:rsidP="00F61DF9">
            <w:r>
              <w:t xml:space="preserve">Ref. </w:t>
            </w:r>
            <w:hyperlink r:id="rId9" w:history="1">
              <w:r w:rsidRPr="003858C1">
                <w:rPr>
                  <w:rStyle w:val="Hyperlink"/>
                </w:rPr>
                <w:t>smpele05@gmail.com</w:t>
              </w:r>
            </w:hyperlink>
            <w:r>
              <w:t xml:space="preserve"> (Preguntar por Stella Maris)</w:t>
            </w:r>
          </w:p>
        </w:tc>
      </w:tr>
    </w:tbl>
    <w:p w14:paraId="08AA25B5" w14:textId="5FE77A8A" w:rsidR="00DA59AA" w:rsidRPr="00CF1A49" w:rsidRDefault="0015030C" w:rsidP="0097790C">
      <w:pPr>
        <w:pStyle w:val="Heading1"/>
      </w:pPr>
      <w:r>
        <w:t>educacion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4E3C05" w14:paraId="1BB2B5D4" w14:textId="77777777" w:rsidTr="007439F4">
        <w:tc>
          <w:tcPr>
            <w:tcW w:w="9290" w:type="dxa"/>
          </w:tcPr>
          <w:p w14:paraId="0275413D" w14:textId="38606A18" w:rsidR="001D0BF1" w:rsidRPr="007439F4" w:rsidRDefault="0015030C" w:rsidP="001D0BF1">
            <w:pPr>
              <w:pStyle w:val="Heading3"/>
              <w:contextualSpacing w:val="0"/>
            </w:pPr>
            <w:r w:rsidRPr="007439F4">
              <w:t>abril 2021</w:t>
            </w:r>
            <w:r w:rsidR="001D0BF1" w:rsidRPr="007439F4">
              <w:t xml:space="preserve"> </w:t>
            </w:r>
            <w:r w:rsidRPr="007439F4">
              <w:t>– Enero 2023</w:t>
            </w:r>
          </w:p>
          <w:p w14:paraId="67546DC7" w14:textId="1A50F715" w:rsidR="001D0BF1" w:rsidRDefault="0015030C" w:rsidP="001D0BF1">
            <w:pPr>
              <w:pStyle w:val="Heading2"/>
              <w:contextualSpacing w:val="0"/>
              <w:rPr>
                <w:rStyle w:val="SubtleReference"/>
              </w:rPr>
            </w:pPr>
            <w:r w:rsidRPr="007439F4">
              <w:t>Programacion de computadoras</w:t>
            </w:r>
            <w:r w:rsidR="001D0BF1" w:rsidRPr="007439F4">
              <w:t xml:space="preserve">, </w:t>
            </w:r>
            <w:r w:rsidR="007439F4" w:rsidRPr="007439F4">
              <w:rPr>
                <w:rStyle w:val="SubtleReference"/>
              </w:rPr>
              <w:t>central g</w:t>
            </w:r>
            <w:r w:rsidR="007439F4">
              <w:rPr>
                <w:rStyle w:val="SubtleReference"/>
              </w:rPr>
              <w:t>eorgia technical college</w:t>
            </w:r>
            <w:r w:rsidR="004E3C05">
              <w:rPr>
                <w:rStyle w:val="SubtleReference"/>
              </w:rPr>
              <w:t xml:space="preserve">. </w:t>
            </w:r>
          </w:p>
          <w:p w14:paraId="2D045EB9" w14:textId="57E28D90" w:rsidR="007538DC" w:rsidRPr="004E3C05" w:rsidRDefault="00CC62B7" w:rsidP="007538DC">
            <w:pPr>
              <w:contextualSpacing w:val="0"/>
            </w:pPr>
            <w:r>
              <w:t>Lugar: Macon – Georgia – Estados Unidos</w:t>
            </w:r>
          </w:p>
        </w:tc>
      </w:tr>
      <w:tr w:rsidR="007439F4" w:rsidRPr="004E3C05" w14:paraId="71513B28" w14:textId="77777777" w:rsidTr="007439F4">
        <w:tc>
          <w:tcPr>
            <w:tcW w:w="9290" w:type="dxa"/>
            <w:tcMar>
              <w:top w:w="216" w:type="dxa"/>
            </w:tcMar>
          </w:tcPr>
          <w:p w14:paraId="7746D15A" w14:textId="2C8BAF93" w:rsidR="007439F4" w:rsidRPr="007439F4" w:rsidRDefault="007439F4" w:rsidP="00A52A45">
            <w:pPr>
              <w:pStyle w:val="Heading3"/>
              <w:contextualSpacing w:val="0"/>
            </w:pPr>
            <w:r w:rsidRPr="007439F4">
              <w:t>enero 2014 – marzo 2021</w:t>
            </w:r>
          </w:p>
          <w:p w14:paraId="57682917" w14:textId="77777777" w:rsidR="00CC62B7" w:rsidRDefault="007439F4" w:rsidP="00CC62B7">
            <w:pPr>
              <w:pStyle w:val="Heading2"/>
              <w:contextualSpacing w:val="0"/>
              <w:rPr>
                <w:rStyle w:val="SubtleReference"/>
                <w:rFonts w:cstheme="minorHAnsi"/>
              </w:rPr>
            </w:pPr>
            <w:r w:rsidRPr="007439F4">
              <w:t xml:space="preserve">licenciatura en economia, </w:t>
            </w:r>
            <w:r w:rsidRPr="007439F4">
              <w:rPr>
                <w:rStyle w:val="SubtleReference"/>
              </w:rPr>
              <w:t>universidad n</w:t>
            </w:r>
            <w:r>
              <w:rPr>
                <w:rStyle w:val="SubtleReference"/>
              </w:rPr>
              <w:t xml:space="preserve">acional de </w:t>
            </w:r>
            <w:r w:rsidRPr="004E3C05">
              <w:rPr>
                <w:rStyle w:val="SubtleReference"/>
                <w:rFonts w:cstheme="minorHAnsi"/>
              </w:rPr>
              <w:t>cordoba</w:t>
            </w:r>
            <w:r w:rsidR="00CC62B7">
              <w:rPr>
                <w:rStyle w:val="SubtleReference"/>
                <w:rFonts w:cstheme="minorHAnsi"/>
              </w:rPr>
              <w:t>.</w:t>
            </w:r>
          </w:p>
          <w:p w14:paraId="6F1ADFD5" w14:textId="534AB80B" w:rsidR="00CC62B7" w:rsidRPr="00CC62B7" w:rsidRDefault="00CC62B7" w:rsidP="00CC62B7">
            <w:r>
              <w:t>N</w:t>
            </w:r>
            <w:r w:rsidRPr="00CC62B7">
              <w:t xml:space="preserve">o </w:t>
            </w:r>
            <w:r>
              <w:t>C</w:t>
            </w:r>
            <w:r w:rsidRPr="00CC62B7">
              <w:t>oncluido.</w:t>
            </w:r>
          </w:p>
          <w:p w14:paraId="40A76818" w14:textId="537D0741" w:rsidR="00CC62B7" w:rsidRPr="00CC62B7" w:rsidRDefault="00CC62B7" w:rsidP="00CC62B7">
            <w:r>
              <w:t>L</w:t>
            </w:r>
            <w:r w:rsidRPr="00CC62B7">
              <w:t xml:space="preserve">ugar: Córdoba - </w:t>
            </w:r>
            <w:r>
              <w:t>A</w:t>
            </w:r>
            <w:r w:rsidRPr="00CC62B7">
              <w:t>rgentina</w:t>
            </w:r>
          </w:p>
        </w:tc>
      </w:tr>
      <w:tr w:rsidR="007439F4" w:rsidRPr="00CF1A49" w14:paraId="502D08A1" w14:textId="77777777" w:rsidTr="007439F4">
        <w:tc>
          <w:tcPr>
            <w:tcW w:w="9290" w:type="dxa"/>
            <w:tcMar>
              <w:top w:w="216" w:type="dxa"/>
            </w:tcMar>
          </w:tcPr>
          <w:p w14:paraId="5076EC9B" w14:textId="3301F18C" w:rsidR="007439F4" w:rsidRPr="007439F4" w:rsidRDefault="007439F4" w:rsidP="007439F4">
            <w:pPr>
              <w:pStyle w:val="Heading3"/>
              <w:contextualSpacing w:val="0"/>
            </w:pPr>
            <w:r w:rsidRPr="007439F4">
              <w:t>diciembre 2008</w:t>
            </w:r>
          </w:p>
          <w:p w14:paraId="7D5FCF05" w14:textId="7E8C1BC8" w:rsidR="007439F4" w:rsidRDefault="007439F4" w:rsidP="007439F4">
            <w:pPr>
              <w:pStyle w:val="Heading2"/>
              <w:contextualSpacing w:val="0"/>
              <w:rPr>
                <w:rStyle w:val="SubtleReference"/>
              </w:rPr>
            </w:pPr>
            <w:r w:rsidRPr="007439F4">
              <w:t xml:space="preserve">bachillerato en electricidad-electronica, </w:t>
            </w:r>
            <w:r w:rsidRPr="007439F4">
              <w:rPr>
                <w:rStyle w:val="SubtleReference"/>
              </w:rPr>
              <w:t>in</w:t>
            </w:r>
            <w:r>
              <w:rPr>
                <w:rStyle w:val="SubtleReference"/>
              </w:rPr>
              <w:t>stituto de ed. tecnica</w:t>
            </w:r>
            <w:r w:rsidR="004E3C05">
              <w:rPr>
                <w:rStyle w:val="SubtleReference"/>
              </w:rPr>
              <w:t xml:space="preserve">. </w:t>
            </w:r>
          </w:p>
          <w:p w14:paraId="495C6DC2" w14:textId="5DF8C9A1" w:rsidR="00CC62B7" w:rsidRPr="007439F4" w:rsidRDefault="00CC62B7" w:rsidP="00CC62B7">
            <w:r>
              <w:t>Lugar: La Falda – Córdoba - Argentina</w:t>
            </w:r>
          </w:p>
          <w:p w14:paraId="084EC01F" w14:textId="1A52C5A0" w:rsidR="007439F4" w:rsidRDefault="007439F4" w:rsidP="007439F4"/>
        </w:tc>
      </w:tr>
    </w:tbl>
    <w:p w14:paraId="6AB0D823" w14:textId="10B0980E" w:rsidR="00486277" w:rsidRPr="00CF1A49" w:rsidRDefault="009019AE" w:rsidP="00486277">
      <w:pPr>
        <w:pStyle w:val="Heading1"/>
      </w:pPr>
      <w:r>
        <w:t>Habilidades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9019AE" w:rsidRPr="006E1507" w14:paraId="719B4D71" w14:textId="77777777" w:rsidTr="009019AE">
        <w:tc>
          <w:tcPr>
            <w:tcW w:w="4680" w:type="dxa"/>
          </w:tcPr>
          <w:p w14:paraId="1D6093C7" w14:textId="32833F74" w:rsidR="009019AE" w:rsidRPr="006E1507" w:rsidRDefault="009019AE" w:rsidP="006E1507">
            <w:pPr>
              <w:pStyle w:val="ListBullet"/>
              <w:contextualSpacing w:val="0"/>
            </w:pPr>
            <w:r>
              <w:t xml:space="preserve">Inglés - </w:t>
            </w:r>
            <w:r w:rsidRPr="009019AE">
              <w:t>Proficiente</w:t>
            </w:r>
          </w:p>
          <w:p w14:paraId="1D1203B3" w14:textId="198C479C" w:rsidR="009019AE" w:rsidRPr="006E1507" w:rsidRDefault="009019AE" w:rsidP="006E1507">
            <w:pPr>
              <w:pStyle w:val="ListBullet"/>
              <w:contextualSpacing w:val="0"/>
            </w:pPr>
            <w:r>
              <w:t>Licencia de Conducir</w:t>
            </w:r>
          </w:p>
        </w:tc>
      </w:tr>
    </w:tbl>
    <w:p w14:paraId="7C5FCA08" w14:textId="77777777" w:rsidR="009019AE" w:rsidRPr="009019AE" w:rsidRDefault="009019AE" w:rsidP="009019AE"/>
    <w:sectPr w:rsidR="009019AE" w:rsidRPr="009019A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E9FC" w14:textId="77777777" w:rsidR="00A36E8E" w:rsidRDefault="00A36E8E" w:rsidP="0068194B">
      <w:r>
        <w:separator/>
      </w:r>
    </w:p>
    <w:p w14:paraId="61C34C5A" w14:textId="77777777" w:rsidR="00A36E8E" w:rsidRDefault="00A36E8E"/>
    <w:p w14:paraId="1C54F070" w14:textId="77777777" w:rsidR="00A36E8E" w:rsidRDefault="00A36E8E"/>
  </w:endnote>
  <w:endnote w:type="continuationSeparator" w:id="0">
    <w:p w14:paraId="5D198A80" w14:textId="77777777" w:rsidR="00A36E8E" w:rsidRDefault="00A36E8E" w:rsidP="0068194B">
      <w:r>
        <w:continuationSeparator/>
      </w:r>
    </w:p>
    <w:p w14:paraId="37E33A9A" w14:textId="77777777" w:rsidR="00A36E8E" w:rsidRDefault="00A36E8E"/>
    <w:p w14:paraId="234BECAE" w14:textId="77777777" w:rsidR="00A36E8E" w:rsidRDefault="00A36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1F4C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0441" w14:textId="77777777" w:rsidR="00A36E8E" w:rsidRDefault="00A36E8E" w:rsidP="0068194B">
      <w:r>
        <w:separator/>
      </w:r>
    </w:p>
    <w:p w14:paraId="39E5EC48" w14:textId="77777777" w:rsidR="00A36E8E" w:rsidRDefault="00A36E8E"/>
    <w:p w14:paraId="44A6689D" w14:textId="77777777" w:rsidR="00A36E8E" w:rsidRDefault="00A36E8E"/>
  </w:footnote>
  <w:footnote w:type="continuationSeparator" w:id="0">
    <w:p w14:paraId="3537C084" w14:textId="77777777" w:rsidR="00A36E8E" w:rsidRDefault="00A36E8E" w:rsidP="0068194B">
      <w:r>
        <w:continuationSeparator/>
      </w:r>
    </w:p>
    <w:p w14:paraId="36E15AE6" w14:textId="77777777" w:rsidR="00A36E8E" w:rsidRDefault="00A36E8E"/>
    <w:p w14:paraId="7E690650" w14:textId="77777777" w:rsidR="00A36E8E" w:rsidRDefault="00A36E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51C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3069F" wp14:editId="68E1CBB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C32E3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8056903">
    <w:abstractNumId w:val="9"/>
  </w:num>
  <w:num w:numId="2" w16cid:durableId="116026542">
    <w:abstractNumId w:val="8"/>
  </w:num>
  <w:num w:numId="3" w16cid:durableId="32192507">
    <w:abstractNumId w:val="7"/>
  </w:num>
  <w:num w:numId="4" w16cid:durableId="799031394">
    <w:abstractNumId w:val="6"/>
  </w:num>
  <w:num w:numId="5" w16cid:durableId="1618029780">
    <w:abstractNumId w:val="10"/>
  </w:num>
  <w:num w:numId="6" w16cid:durableId="392437127">
    <w:abstractNumId w:val="3"/>
  </w:num>
  <w:num w:numId="7" w16cid:durableId="2033022239">
    <w:abstractNumId w:val="11"/>
  </w:num>
  <w:num w:numId="8" w16cid:durableId="776409097">
    <w:abstractNumId w:val="2"/>
  </w:num>
  <w:num w:numId="9" w16cid:durableId="1435204394">
    <w:abstractNumId w:val="12"/>
  </w:num>
  <w:num w:numId="10" w16cid:durableId="1019503152">
    <w:abstractNumId w:val="5"/>
  </w:num>
  <w:num w:numId="11" w16cid:durableId="1625624372">
    <w:abstractNumId w:val="4"/>
  </w:num>
  <w:num w:numId="12" w16cid:durableId="1849446357">
    <w:abstractNumId w:val="1"/>
  </w:num>
  <w:num w:numId="13" w16cid:durableId="136629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0C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5030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C0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39F4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19AE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E8E"/>
    <w:rsid w:val="00A36F27"/>
    <w:rsid w:val="00A42E32"/>
    <w:rsid w:val="00A46E63"/>
    <w:rsid w:val="00A51DC5"/>
    <w:rsid w:val="00A53DE1"/>
    <w:rsid w:val="00A615E1"/>
    <w:rsid w:val="00A755E8"/>
    <w:rsid w:val="00A77869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62B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0F9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  <w:rPr>
      <w:lang w:val="es-AR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3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cycl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cycles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mpele0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2023-05-17T13:46:00Z</dcterms:created>
  <dcterms:modified xsi:type="dcterms:W3CDTF">2023-05-17T15:08:00Z</dcterms:modified>
  <cp:category/>
</cp:coreProperties>
</file>